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C24" w:rsidRDefault="00F74C24" w:rsidP="00F92EC0">
      <w:pPr>
        <w:jc w:val="center"/>
        <w:outlineLvl w:val="0"/>
        <w:rPr>
          <w:rFonts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</w:t>
      </w:r>
      <w:r>
        <w:rPr>
          <w:rFonts w:cs="宋体" w:hint="eastAsia"/>
          <w:b/>
          <w:bCs/>
          <w:sz w:val="32"/>
          <w:szCs w:val="32"/>
        </w:rPr>
        <w:t>公司</w:t>
      </w:r>
      <w:r w:rsidRPr="00611D9D">
        <w:rPr>
          <w:rFonts w:cs="宋体" w:hint="eastAsia"/>
          <w:b/>
          <w:bCs/>
          <w:sz w:val="32"/>
          <w:szCs w:val="32"/>
        </w:rPr>
        <w:t>设备购置申请表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30"/>
        <w:gridCol w:w="4232"/>
      </w:tblGrid>
      <w:tr w:rsidR="00F74C24" w:rsidRPr="00242112">
        <w:trPr>
          <w:trHeight w:val="590"/>
        </w:trPr>
        <w:tc>
          <w:tcPr>
            <w:tcW w:w="4230" w:type="dxa"/>
            <w:tcBorders>
              <w:bottom w:val="single" w:sz="4" w:space="0" w:color="auto"/>
            </w:tcBorders>
          </w:tcPr>
          <w:p w:rsidR="00F74C24" w:rsidRPr="00242112" w:rsidRDefault="00F74C24" w:rsidP="00F2737E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申请单位：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使用地点：</w:t>
            </w:r>
          </w:p>
        </w:tc>
      </w:tr>
      <w:tr w:rsidR="00F74C24" w:rsidRPr="00242112">
        <w:trPr>
          <w:trHeight w:val="332"/>
        </w:trPr>
        <w:tc>
          <w:tcPr>
            <w:tcW w:w="4230" w:type="dxa"/>
            <w:tcBorders>
              <w:bottom w:val="single" w:sz="4" w:space="0" w:color="auto"/>
            </w:tcBorders>
          </w:tcPr>
          <w:p w:rsidR="00F74C24" w:rsidRPr="00242112" w:rsidRDefault="00F74C24" w:rsidP="001C43B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申购设备类别：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:rsidR="00F74C24" w:rsidRPr="00242112" w:rsidRDefault="00F74C24" w:rsidP="003F6533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原设备类别：</w:t>
            </w:r>
          </w:p>
        </w:tc>
      </w:tr>
      <w:tr w:rsidR="00F74C24" w:rsidRPr="00242112">
        <w:trPr>
          <w:trHeight w:val="409"/>
        </w:trPr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F74C24" w:rsidRPr="00242112" w:rsidRDefault="00F74C24" w:rsidP="001C43B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申购设备名称：</w:t>
            </w:r>
          </w:p>
        </w:tc>
        <w:tc>
          <w:tcPr>
            <w:tcW w:w="4231" w:type="dxa"/>
            <w:tcBorders>
              <w:top w:val="single" w:sz="4" w:space="0" w:color="auto"/>
              <w:bottom w:val="single" w:sz="4" w:space="0" w:color="auto"/>
            </w:tcBorders>
          </w:tcPr>
          <w:p w:rsidR="00F74C24" w:rsidRPr="00242112" w:rsidRDefault="00F74C24" w:rsidP="003F6533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原设备名称：</w:t>
            </w:r>
          </w:p>
        </w:tc>
      </w:tr>
      <w:tr w:rsidR="00F74C24" w:rsidRPr="00242112">
        <w:trPr>
          <w:trHeight w:val="471"/>
        </w:trPr>
        <w:tc>
          <w:tcPr>
            <w:tcW w:w="4230" w:type="dxa"/>
            <w:tcBorders>
              <w:top w:val="single" w:sz="4" w:space="0" w:color="auto"/>
            </w:tcBorders>
          </w:tcPr>
          <w:p w:rsidR="00F74C24" w:rsidRPr="00242112" w:rsidRDefault="00F74C24" w:rsidP="001C43B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申购设备型号：</w:t>
            </w:r>
          </w:p>
        </w:tc>
        <w:tc>
          <w:tcPr>
            <w:tcW w:w="4231" w:type="dxa"/>
            <w:tcBorders>
              <w:top w:val="single" w:sz="4" w:space="0" w:color="auto"/>
            </w:tcBorders>
          </w:tcPr>
          <w:p w:rsidR="00F74C24" w:rsidRPr="00242112" w:rsidRDefault="00F74C24" w:rsidP="003F6533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原设备型号：</w:t>
            </w:r>
          </w:p>
        </w:tc>
      </w:tr>
      <w:tr w:rsidR="00F74C24" w:rsidRPr="00242112">
        <w:trPr>
          <w:trHeight w:val="2218"/>
        </w:trPr>
        <w:tc>
          <w:tcPr>
            <w:tcW w:w="8462" w:type="dxa"/>
            <w:gridSpan w:val="2"/>
            <w:tcBorders>
              <w:bottom w:val="single" w:sz="4" w:space="0" w:color="auto"/>
            </w:tcBorders>
          </w:tcPr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购置原因：</w:t>
            </w:r>
          </w:p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</w:p>
          <w:p w:rsidR="00F74C24" w:rsidRPr="00242112" w:rsidRDefault="00F92EC0" w:rsidP="00611D9D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速度放松地放松对分散放松地放松度放松反对</w:t>
            </w:r>
          </w:p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</w:p>
          <w:p w:rsidR="00F74C24" w:rsidRPr="00242112" w:rsidRDefault="00F74C24" w:rsidP="00225C02">
            <w:pPr>
              <w:rPr>
                <w:sz w:val="28"/>
                <w:szCs w:val="28"/>
              </w:rPr>
            </w:pPr>
            <w:r w:rsidRPr="00242112">
              <w:rPr>
                <w:sz w:val="28"/>
                <w:szCs w:val="28"/>
              </w:rPr>
              <w:t xml:space="preserve">                                  </w:t>
            </w:r>
            <w:r w:rsidRPr="00242112">
              <w:rPr>
                <w:rFonts w:cs="宋体" w:hint="eastAsia"/>
                <w:sz w:val="28"/>
                <w:szCs w:val="28"/>
              </w:rPr>
              <w:t>申请部门签章：</w:t>
            </w:r>
            <w:r w:rsidRPr="00242112">
              <w:rPr>
                <w:sz w:val="28"/>
                <w:szCs w:val="28"/>
              </w:rPr>
              <w:t xml:space="preserve">   </w:t>
            </w:r>
          </w:p>
        </w:tc>
      </w:tr>
      <w:tr w:rsidR="00F74C24" w:rsidRPr="00242112">
        <w:trPr>
          <w:trHeight w:val="1751"/>
        </w:trPr>
        <w:tc>
          <w:tcPr>
            <w:tcW w:w="8462" w:type="dxa"/>
            <w:gridSpan w:val="2"/>
            <w:tcBorders>
              <w:top w:val="single" w:sz="4" w:space="0" w:color="auto"/>
            </w:tcBorders>
          </w:tcPr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主管部门意见：</w:t>
            </w:r>
          </w:p>
          <w:p w:rsidR="00F74C24" w:rsidRPr="00242112" w:rsidRDefault="00F74C24" w:rsidP="00611D9D">
            <w:pPr>
              <w:rPr>
                <w:sz w:val="28"/>
                <w:szCs w:val="28"/>
              </w:rPr>
            </w:pPr>
            <w:r w:rsidRPr="00242112">
              <w:rPr>
                <w:sz w:val="28"/>
                <w:szCs w:val="28"/>
              </w:rPr>
              <w:t xml:space="preserve">                                 </w:t>
            </w:r>
          </w:p>
          <w:p w:rsidR="00F74C24" w:rsidRPr="00242112" w:rsidRDefault="00F74C24" w:rsidP="00F92EC0">
            <w:pPr>
              <w:ind w:firstLineChars="1700" w:firstLine="4760"/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主管部门签章：</w:t>
            </w:r>
          </w:p>
        </w:tc>
      </w:tr>
      <w:tr w:rsidR="00F74C24" w:rsidRPr="00242112">
        <w:trPr>
          <w:trHeight w:val="1183"/>
        </w:trPr>
        <w:tc>
          <w:tcPr>
            <w:tcW w:w="8462" w:type="dxa"/>
            <w:gridSpan w:val="2"/>
          </w:tcPr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公司网运和质量监控部意见：</w:t>
            </w:r>
          </w:p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</w:p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sz w:val="28"/>
                <w:szCs w:val="28"/>
              </w:rPr>
              <w:t xml:space="preserve">                                         </w:t>
            </w:r>
            <w:r w:rsidRPr="00242112">
              <w:rPr>
                <w:rFonts w:cs="宋体" w:hint="eastAsia"/>
                <w:sz w:val="28"/>
                <w:szCs w:val="28"/>
              </w:rPr>
              <w:t>签章：</w:t>
            </w:r>
          </w:p>
        </w:tc>
      </w:tr>
      <w:tr w:rsidR="00F74C24" w:rsidRPr="00242112">
        <w:trPr>
          <w:trHeight w:val="1329"/>
        </w:trPr>
        <w:tc>
          <w:tcPr>
            <w:tcW w:w="8462" w:type="dxa"/>
            <w:gridSpan w:val="2"/>
          </w:tcPr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公司计划财务部：</w:t>
            </w:r>
          </w:p>
          <w:p w:rsidR="00F74C24" w:rsidRPr="00242112" w:rsidRDefault="00F74C24" w:rsidP="00611D9D">
            <w:pPr>
              <w:rPr>
                <w:rFonts w:cs="Times New Roman"/>
                <w:sz w:val="28"/>
                <w:szCs w:val="28"/>
              </w:rPr>
            </w:pPr>
          </w:p>
          <w:p w:rsidR="00F74C24" w:rsidRPr="00242112" w:rsidRDefault="00F74C24" w:rsidP="00225C02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sz w:val="28"/>
                <w:szCs w:val="28"/>
              </w:rPr>
              <w:t xml:space="preserve">                                         </w:t>
            </w:r>
            <w:r w:rsidRPr="00242112">
              <w:rPr>
                <w:rFonts w:cs="宋体" w:hint="eastAsia"/>
                <w:sz w:val="28"/>
                <w:szCs w:val="28"/>
              </w:rPr>
              <w:t>签章：</w:t>
            </w:r>
          </w:p>
        </w:tc>
      </w:tr>
      <w:tr w:rsidR="00F74C24" w:rsidRPr="00242112">
        <w:trPr>
          <w:trHeight w:val="782"/>
        </w:trPr>
        <w:tc>
          <w:tcPr>
            <w:tcW w:w="8462" w:type="dxa"/>
            <w:gridSpan w:val="2"/>
          </w:tcPr>
          <w:p w:rsidR="00F74C24" w:rsidRPr="00242112" w:rsidRDefault="00F74C24" w:rsidP="009F37A6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rFonts w:cs="宋体" w:hint="eastAsia"/>
                <w:sz w:val="28"/>
                <w:szCs w:val="28"/>
              </w:rPr>
              <w:t>公司领导意见：</w:t>
            </w:r>
          </w:p>
          <w:p w:rsidR="00F74C24" w:rsidRPr="00242112" w:rsidRDefault="00F74C24" w:rsidP="009F37A6">
            <w:pPr>
              <w:rPr>
                <w:rFonts w:cs="Times New Roman"/>
                <w:sz w:val="28"/>
                <w:szCs w:val="28"/>
              </w:rPr>
            </w:pPr>
            <w:r w:rsidRPr="00242112">
              <w:rPr>
                <w:sz w:val="28"/>
                <w:szCs w:val="28"/>
              </w:rPr>
              <w:t xml:space="preserve">                                         </w:t>
            </w:r>
            <w:r w:rsidRPr="00242112">
              <w:rPr>
                <w:rFonts w:cs="宋体" w:hint="eastAsia"/>
                <w:sz w:val="28"/>
                <w:szCs w:val="28"/>
              </w:rPr>
              <w:t>签名：</w:t>
            </w:r>
          </w:p>
        </w:tc>
      </w:tr>
    </w:tbl>
    <w:p w:rsidR="00F74C24" w:rsidRDefault="00F74C24" w:rsidP="00EF21CB">
      <w:pPr>
        <w:rPr>
          <w:rFonts w:cs="Times New Roman"/>
          <w:sz w:val="24"/>
          <w:szCs w:val="24"/>
        </w:rPr>
      </w:pPr>
    </w:p>
    <w:p w:rsidR="00F74C24" w:rsidRPr="00225C02" w:rsidRDefault="00F74C24" w:rsidP="00EF21CB">
      <w:pPr>
        <w:rPr>
          <w:rFonts w:cs="Times New Roman"/>
        </w:rPr>
      </w:pPr>
      <w:r w:rsidRPr="00225C02">
        <w:rPr>
          <w:rFonts w:cs="宋体" w:hint="eastAsia"/>
        </w:rPr>
        <w:t>备注：申请部门含市公司各部室、各县（市）分公司、经营部及班组</w:t>
      </w:r>
    </w:p>
    <w:sectPr w:rsidR="00F74C24" w:rsidRPr="00225C02" w:rsidSect="002A4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70F" w:rsidRDefault="0058170F" w:rsidP="00611D9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58170F" w:rsidRDefault="0058170F" w:rsidP="00611D9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70F" w:rsidRDefault="0058170F" w:rsidP="00611D9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58170F" w:rsidRDefault="0058170F" w:rsidP="00611D9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1D9D"/>
    <w:rsid w:val="00037B99"/>
    <w:rsid w:val="00090ACA"/>
    <w:rsid w:val="000F75C2"/>
    <w:rsid w:val="0013282F"/>
    <w:rsid w:val="00133E60"/>
    <w:rsid w:val="0013795C"/>
    <w:rsid w:val="001A336F"/>
    <w:rsid w:val="001A620B"/>
    <w:rsid w:val="001C43BD"/>
    <w:rsid w:val="001E1C8E"/>
    <w:rsid w:val="001F5391"/>
    <w:rsid w:val="00221A78"/>
    <w:rsid w:val="00225C02"/>
    <w:rsid w:val="00242112"/>
    <w:rsid w:val="002A4850"/>
    <w:rsid w:val="002C1CFB"/>
    <w:rsid w:val="002E345D"/>
    <w:rsid w:val="002F0B85"/>
    <w:rsid w:val="00312746"/>
    <w:rsid w:val="00331B52"/>
    <w:rsid w:val="0035545A"/>
    <w:rsid w:val="00393C8C"/>
    <w:rsid w:val="00395C3E"/>
    <w:rsid w:val="003A3F79"/>
    <w:rsid w:val="003C55EE"/>
    <w:rsid w:val="003F6533"/>
    <w:rsid w:val="003F7045"/>
    <w:rsid w:val="004432CF"/>
    <w:rsid w:val="00455A24"/>
    <w:rsid w:val="004640A4"/>
    <w:rsid w:val="004949FE"/>
    <w:rsid w:val="00503A2E"/>
    <w:rsid w:val="00514E46"/>
    <w:rsid w:val="005638A2"/>
    <w:rsid w:val="005650C7"/>
    <w:rsid w:val="0058047E"/>
    <w:rsid w:val="0058170F"/>
    <w:rsid w:val="005A4F8B"/>
    <w:rsid w:val="005B3930"/>
    <w:rsid w:val="005B600D"/>
    <w:rsid w:val="005E6F33"/>
    <w:rsid w:val="005F76DD"/>
    <w:rsid w:val="00606AA7"/>
    <w:rsid w:val="00611D9D"/>
    <w:rsid w:val="00637AB2"/>
    <w:rsid w:val="00650F7C"/>
    <w:rsid w:val="00655DFE"/>
    <w:rsid w:val="00684520"/>
    <w:rsid w:val="006C1E7E"/>
    <w:rsid w:val="007031A5"/>
    <w:rsid w:val="00745132"/>
    <w:rsid w:val="00763580"/>
    <w:rsid w:val="00784681"/>
    <w:rsid w:val="007A14ED"/>
    <w:rsid w:val="007D4B81"/>
    <w:rsid w:val="0083165F"/>
    <w:rsid w:val="00850E7E"/>
    <w:rsid w:val="00884980"/>
    <w:rsid w:val="008919D4"/>
    <w:rsid w:val="008A05A5"/>
    <w:rsid w:val="008C0E2D"/>
    <w:rsid w:val="008E6FF3"/>
    <w:rsid w:val="00923414"/>
    <w:rsid w:val="009614B9"/>
    <w:rsid w:val="00976FAA"/>
    <w:rsid w:val="009D47F5"/>
    <w:rsid w:val="009F37A6"/>
    <w:rsid w:val="009F5C88"/>
    <w:rsid w:val="00A21B82"/>
    <w:rsid w:val="00A42E34"/>
    <w:rsid w:val="00A553BA"/>
    <w:rsid w:val="00A859CE"/>
    <w:rsid w:val="00AA7311"/>
    <w:rsid w:val="00B344DB"/>
    <w:rsid w:val="00C01602"/>
    <w:rsid w:val="00C11061"/>
    <w:rsid w:val="00C11F59"/>
    <w:rsid w:val="00C20229"/>
    <w:rsid w:val="00C23822"/>
    <w:rsid w:val="00C258BB"/>
    <w:rsid w:val="00C37DF1"/>
    <w:rsid w:val="00C73079"/>
    <w:rsid w:val="00D00AE1"/>
    <w:rsid w:val="00D0370E"/>
    <w:rsid w:val="00D54209"/>
    <w:rsid w:val="00DB1552"/>
    <w:rsid w:val="00DD1227"/>
    <w:rsid w:val="00E113AD"/>
    <w:rsid w:val="00E65C08"/>
    <w:rsid w:val="00E93452"/>
    <w:rsid w:val="00ED7CA0"/>
    <w:rsid w:val="00EE4037"/>
    <w:rsid w:val="00EE54D9"/>
    <w:rsid w:val="00EF21CB"/>
    <w:rsid w:val="00EF2953"/>
    <w:rsid w:val="00F0543A"/>
    <w:rsid w:val="00F12027"/>
    <w:rsid w:val="00F2737E"/>
    <w:rsid w:val="00F40B24"/>
    <w:rsid w:val="00F74C24"/>
    <w:rsid w:val="00F92EC0"/>
    <w:rsid w:val="00FB556F"/>
    <w:rsid w:val="00FE6BED"/>
    <w:rsid w:val="00FF2B69"/>
    <w:rsid w:val="00FF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850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11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611D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11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611D9D"/>
    <w:rPr>
      <w:sz w:val="18"/>
      <w:szCs w:val="18"/>
    </w:rPr>
  </w:style>
  <w:style w:type="table" w:styleId="a5">
    <w:name w:val="Table Grid"/>
    <w:basedOn w:val="a1"/>
    <w:uiPriority w:val="99"/>
    <w:rsid w:val="00611D9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F92EC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2EC0"/>
    <w:rPr>
      <w:rFonts w:ascii="宋体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>微软中国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***公司设备购置申请表</dc:title>
  <dc:subject/>
  <dc:creator>*</dc:creator>
  <cp:keywords/>
  <dc:description/>
  <cp:lastModifiedBy>用户26</cp:lastModifiedBy>
  <cp:revision>3</cp:revision>
  <dcterms:created xsi:type="dcterms:W3CDTF">2013-04-14T14:40:00Z</dcterms:created>
  <dcterms:modified xsi:type="dcterms:W3CDTF">2014-01-26T06:13:00Z</dcterms:modified>
</cp:coreProperties>
</file>